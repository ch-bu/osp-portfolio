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92" w:rsidRPr="00984EC0" w:rsidRDefault="00984EC0" w:rsidP="00513CC1">
      <w:pPr>
        <w:pStyle w:val="Betreffzeile"/>
      </w:pPr>
      <w:r>
        <w:t>Mein persönlicher Praktikums</w:t>
      </w:r>
      <w:r w:rsidR="00024CA4">
        <w:t>verlauf</w:t>
      </w:r>
    </w:p>
    <w:p w:rsidR="00984EC0" w:rsidRPr="007D4685" w:rsidRDefault="00984EC0" w:rsidP="007D4685">
      <w:pPr>
        <w:spacing w:after="160"/>
        <w:rPr>
          <w:b/>
        </w:rPr>
      </w:pPr>
      <w:r w:rsidRPr="00984EC0">
        <w:rPr>
          <w:b/>
        </w:rPr>
        <w:t>WOCHE 1</w:t>
      </w:r>
    </w:p>
    <w:p w:rsidR="00984EC0" w:rsidRDefault="002C2912" w:rsidP="00826FF0">
      <w:pPr>
        <w:pStyle w:val="Listenabsatz"/>
        <w:numPr>
          <w:ilvl w:val="0"/>
          <w:numId w:val="12"/>
        </w:numPr>
      </w:pPr>
      <w:r>
        <w:t>Durchgeführte</w:t>
      </w:r>
      <w:r w:rsidR="007D4685">
        <w:t xml:space="preserve"> </w:t>
      </w:r>
      <w:r w:rsidR="006F4E04">
        <w:t>kategoriengeleitete Beobachtungen</w:t>
      </w:r>
      <w:r w:rsidR="00826FF0">
        <w:t>:</w:t>
      </w:r>
    </w:p>
    <w:p w:rsidR="00984EC0" w:rsidRDefault="002C2912" w:rsidP="00826FF0">
      <w:pPr>
        <w:pStyle w:val="Listenabsatz"/>
        <w:numPr>
          <w:ilvl w:val="0"/>
          <w:numId w:val="12"/>
        </w:numPr>
      </w:pPr>
      <w:r>
        <w:t xml:space="preserve">Durchgeführte </w:t>
      </w:r>
      <w:r w:rsidR="006F4E04">
        <w:t>zentrale Tätigkeiten durch Übernahme von Unterrichtsteilen</w:t>
      </w:r>
      <w:r w:rsidR="00826FF0">
        <w:t>:</w:t>
      </w:r>
    </w:p>
    <w:p w:rsidR="00984EC0" w:rsidRDefault="002C2912" w:rsidP="00826FF0">
      <w:pPr>
        <w:pStyle w:val="Listenabsatz"/>
        <w:numPr>
          <w:ilvl w:val="0"/>
          <w:numId w:val="12"/>
        </w:numPr>
      </w:pPr>
      <w:r>
        <w:t>Durchgeführte</w:t>
      </w:r>
      <w:r w:rsidR="007D4685">
        <w:t xml:space="preserve"> </w:t>
      </w:r>
      <w:r w:rsidR="00984EC0">
        <w:t>Interview</w:t>
      </w:r>
      <w:r w:rsidR="007D4685">
        <w:t>s</w:t>
      </w:r>
      <w:r w:rsidR="00826FF0">
        <w:t>:</w:t>
      </w:r>
    </w:p>
    <w:p w:rsidR="00826FF0" w:rsidRDefault="00826FF0" w:rsidP="00826FF0">
      <w:pPr>
        <w:pStyle w:val="Listenabsatz"/>
        <w:numPr>
          <w:ilvl w:val="0"/>
          <w:numId w:val="12"/>
        </w:numPr>
      </w:pPr>
      <w:r>
        <w:t>Reflektierte Schlüsselsituation:</w:t>
      </w:r>
    </w:p>
    <w:p w:rsidR="00826FF0" w:rsidRDefault="00826FF0" w:rsidP="00984EC0"/>
    <w:p w:rsidR="00984EC0" w:rsidRDefault="00984EC0" w:rsidP="00984EC0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2438"/>
        <w:gridCol w:w="2438"/>
        <w:gridCol w:w="2438"/>
        <w:gridCol w:w="2438"/>
        <w:gridCol w:w="2438"/>
      </w:tblGrid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Stunde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Zeit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Montag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Dienstag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Mittwoch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Donnerstag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Freitag</w:t>
            </w: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eastAsia="Arial Unicode MS" w:cs="Arial"/>
                <w:b/>
                <w:bCs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45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eastAsia="Arial Unicode MS" w:cs="Arial"/>
                <w:b/>
                <w:bCs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:rsidR="002C2912" w:rsidRDefault="002C2912">
      <w:pPr>
        <w:spacing w:line="240" w:lineRule="auto"/>
        <w:jc w:val="left"/>
        <w:rPr>
          <w:b/>
        </w:rPr>
      </w:pPr>
      <w:r>
        <w:rPr>
          <w:b/>
        </w:rPr>
        <w:lastRenderedPageBreak/>
        <w:br w:type="page"/>
      </w:r>
    </w:p>
    <w:p w:rsidR="007D4685" w:rsidRPr="007D4685" w:rsidRDefault="007D4685" w:rsidP="007D4685">
      <w:pPr>
        <w:spacing w:after="240"/>
        <w:rPr>
          <w:b/>
        </w:rPr>
      </w:pPr>
      <w:r>
        <w:rPr>
          <w:b/>
        </w:rPr>
        <w:lastRenderedPageBreak/>
        <w:t>WOCHE 2</w:t>
      </w:r>
    </w:p>
    <w:p w:rsidR="00826FF0" w:rsidRDefault="00826FF0" w:rsidP="00826FF0">
      <w:pPr>
        <w:pStyle w:val="Listenabsatz"/>
        <w:numPr>
          <w:ilvl w:val="0"/>
          <w:numId w:val="12"/>
        </w:numPr>
      </w:pPr>
      <w:r>
        <w:t>Durchgeführte kategoriengeleitete Beobachtungen:</w:t>
      </w:r>
    </w:p>
    <w:p w:rsidR="00826FF0" w:rsidRDefault="00826FF0" w:rsidP="00826FF0">
      <w:pPr>
        <w:pStyle w:val="Listenabsatz"/>
        <w:numPr>
          <w:ilvl w:val="0"/>
          <w:numId w:val="12"/>
        </w:numPr>
      </w:pPr>
      <w:r>
        <w:t>Durchgeführte zentrale Tätigkeiten durch Übernahme von Unterrichtsteilen:</w:t>
      </w:r>
    </w:p>
    <w:p w:rsidR="00826FF0" w:rsidRDefault="00826FF0" w:rsidP="00826FF0">
      <w:pPr>
        <w:pStyle w:val="Listenabsatz"/>
        <w:numPr>
          <w:ilvl w:val="0"/>
          <w:numId w:val="12"/>
        </w:numPr>
      </w:pPr>
      <w:r>
        <w:t>Durchgeführte Interviews:</w:t>
      </w:r>
    </w:p>
    <w:p w:rsidR="00826FF0" w:rsidRDefault="00826FF0" w:rsidP="00826FF0">
      <w:pPr>
        <w:pStyle w:val="Listenabsatz"/>
        <w:numPr>
          <w:ilvl w:val="0"/>
          <w:numId w:val="12"/>
        </w:numPr>
      </w:pPr>
      <w:r>
        <w:t>Reflektierte Schlüsselsituation:</w:t>
      </w:r>
    </w:p>
    <w:p w:rsidR="007D4685" w:rsidRDefault="007D4685" w:rsidP="008254D3">
      <w:pPr>
        <w:spacing w:after="60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2438"/>
        <w:gridCol w:w="2438"/>
        <w:gridCol w:w="2438"/>
        <w:gridCol w:w="2438"/>
        <w:gridCol w:w="2438"/>
      </w:tblGrid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Stunde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Zeit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Montag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Dienstag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Mittwoch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Donnerstag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Freitag</w:t>
            </w: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eastAsia="Arial Unicode MS" w:cs="Arial"/>
                <w:b/>
                <w:bCs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eastAsia="Arial Unicode MS" w:cs="Arial"/>
                <w:b/>
                <w:bCs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:rsidR="008254D3" w:rsidRDefault="008254D3" w:rsidP="007D4685">
      <w:pPr>
        <w:spacing w:after="240"/>
        <w:rPr>
          <w:b/>
        </w:rPr>
      </w:pPr>
    </w:p>
    <w:p w:rsidR="002C2912" w:rsidRDefault="002C2912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7D4685" w:rsidRPr="007D4685" w:rsidRDefault="007D4685" w:rsidP="007D4685">
      <w:pPr>
        <w:spacing w:after="240"/>
        <w:rPr>
          <w:b/>
        </w:rPr>
      </w:pPr>
      <w:r>
        <w:rPr>
          <w:b/>
        </w:rPr>
        <w:lastRenderedPageBreak/>
        <w:t>WOCHE 3</w:t>
      </w:r>
    </w:p>
    <w:p w:rsidR="00826FF0" w:rsidRDefault="00826FF0" w:rsidP="00826FF0">
      <w:pPr>
        <w:pStyle w:val="Listenabsatz"/>
        <w:numPr>
          <w:ilvl w:val="0"/>
          <w:numId w:val="12"/>
        </w:numPr>
      </w:pPr>
      <w:r>
        <w:t>Durchgeführte kategoriengeleitete Beobachtungen:</w:t>
      </w:r>
    </w:p>
    <w:p w:rsidR="00826FF0" w:rsidRDefault="00826FF0" w:rsidP="00826FF0">
      <w:pPr>
        <w:pStyle w:val="Listenabsatz"/>
        <w:numPr>
          <w:ilvl w:val="0"/>
          <w:numId w:val="12"/>
        </w:numPr>
      </w:pPr>
      <w:r>
        <w:t>Durchgeführte zentrale Tätigkeiten durch Übernahme von Unterrichtsteilen:</w:t>
      </w:r>
    </w:p>
    <w:p w:rsidR="00826FF0" w:rsidRDefault="00826FF0" w:rsidP="00826FF0">
      <w:pPr>
        <w:pStyle w:val="Listenabsatz"/>
        <w:numPr>
          <w:ilvl w:val="0"/>
          <w:numId w:val="12"/>
        </w:numPr>
      </w:pPr>
      <w:r>
        <w:t>Durchgeführte Interviews:</w:t>
      </w:r>
    </w:p>
    <w:p w:rsidR="00826FF0" w:rsidRDefault="00826FF0" w:rsidP="00826FF0">
      <w:pPr>
        <w:pStyle w:val="Listenabsatz"/>
        <w:numPr>
          <w:ilvl w:val="0"/>
          <w:numId w:val="12"/>
        </w:numPr>
      </w:pPr>
      <w:r>
        <w:t>Reflektierte Schlüsselsituation:</w:t>
      </w:r>
    </w:p>
    <w:p w:rsidR="00984EC0" w:rsidRPr="007D4685" w:rsidRDefault="00984EC0" w:rsidP="007D4685">
      <w:pPr>
        <w:spacing w:after="120"/>
        <w:rPr>
          <w:i/>
          <w:sz w:val="16"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2438"/>
        <w:gridCol w:w="2438"/>
        <w:gridCol w:w="2438"/>
        <w:gridCol w:w="2438"/>
        <w:gridCol w:w="2438"/>
      </w:tblGrid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Stunde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Zeit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Montag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Dienstag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Mittwoch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Donnerstag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Freitag</w:t>
            </w: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eastAsia="Arial Unicode MS" w:cs="Arial"/>
                <w:b/>
                <w:bCs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84EC0" w:rsidTr="00984EC0">
        <w:trPr>
          <w:cantSplit/>
          <w:trHeight w:hRule="exact" w:val="56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eastAsia="Arial Unicode MS" w:cs="Arial"/>
                <w:b/>
                <w:bCs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EC0" w:rsidRDefault="00984EC0" w:rsidP="00622BE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:rsidR="00984EC0" w:rsidRPr="007D4685" w:rsidRDefault="00984EC0" w:rsidP="008254D3">
      <w:pPr>
        <w:rPr>
          <w:sz w:val="2"/>
          <w:szCs w:val="2"/>
        </w:rPr>
      </w:pPr>
    </w:p>
    <w:sectPr w:rsidR="00984EC0" w:rsidRPr="007D4685" w:rsidSect="00614FB1">
      <w:headerReference w:type="default" r:id="rId7"/>
      <w:footerReference w:type="default" r:id="rId8"/>
      <w:headerReference w:type="first" r:id="rId9"/>
      <w:footerReference w:type="first" r:id="rId10"/>
      <w:type w:val="continuous"/>
      <w:pgSz w:w="16840" w:h="11900" w:orient="landscape" w:code="9"/>
      <w:pgMar w:top="851" w:right="1321" w:bottom="1342" w:left="851" w:header="0" w:footer="709" w:gutter="0"/>
      <w:cols w:space="708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33E" w:rsidRDefault="0084633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:rsidR="0084633E" w:rsidRDefault="0084633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62D" w:rsidRDefault="00BE7CA6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9869170</wp:posOffset>
          </wp:positionH>
          <wp:positionV relativeFrom="page">
            <wp:posOffset>6201410</wp:posOffset>
          </wp:positionV>
          <wp:extent cx="619125" cy="866775"/>
          <wp:effectExtent l="0" t="0" r="9525" b="9525"/>
          <wp:wrapNone/>
          <wp:docPr id="25" name="Bild 25" descr="E1_2_Folgeseite_un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E1_2_Folgeseite_un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59" w:rsidRDefault="00BE7CA6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1" locked="1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360045" cy="0"/>
              <wp:effectExtent l="9525" t="7620" r="11430" b="1143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B2643" id="Line 20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595.35pt" to="28.3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" strokecolor="#969696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33E" w:rsidRDefault="0084633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:rsidR="0084633E" w:rsidRDefault="0084633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92" w:rsidRDefault="00BE7CA6">
    <w:pPr>
      <w:rPr>
        <w:rFonts w:ascii="Times New Roman" w:hAnsi="Times New Roman"/>
      </w:rPr>
    </w:pPr>
    <w:r w:rsidRPr="0085736D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5680" behindDoc="0" locked="1" layoutInCell="1" allowOverlap="1">
              <wp:simplePos x="0" y="0"/>
              <wp:positionH relativeFrom="page">
                <wp:posOffset>10105390</wp:posOffset>
              </wp:positionH>
              <wp:positionV relativeFrom="page">
                <wp:posOffset>558800</wp:posOffset>
              </wp:positionV>
              <wp:extent cx="185420" cy="1841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2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5A92" w:rsidRPr="004E27AC" w:rsidRDefault="009A5A92" w:rsidP="009A5A92">
                          <w:pPr>
                            <w:jc w:val="right"/>
                            <w:rPr>
                              <w:rFonts w:cs="Arial"/>
                            </w:rPr>
                          </w:pP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fldChar w:fldCharType="begin"/>
                          </w: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instrText xml:space="preserve"> </w:instrText>
                          </w:r>
                          <w:r w:rsidR="00F70AB6" w:rsidRPr="004E27AC">
                            <w:rPr>
                              <w:rStyle w:val="Seitenzahl"/>
                              <w:rFonts w:ascii="Arial" w:hAnsi="Arial" w:cs="Arial"/>
                            </w:rPr>
                            <w:instrText>PAGE</w:instrText>
                          </w: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instrText xml:space="preserve"> </w:instrText>
                          </w: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fldChar w:fldCharType="separate"/>
                          </w:r>
                          <w:r w:rsidR="00826FF0">
                            <w:rPr>
                              <w:rStyle w:val="Seitenzahl"/>
                              <w:rFonts w:ascii="Arial" w:hAnsi="Arial" w:cs="Arial"/>
                              <w:noProof/>
                            </w:rPr>
                            <w:t>2</w:t>
                          </w: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95.7pt;margin-top:44pt;width:14.6pt;height:14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" filled="f" stroked="f">
              <v:textbox inset="0,0,0,0">
                <w:txbxContent>
                  <w:p w:rsidR="009A5A92" w:rsidRPr="004E27AC" w:rsidRDefault="009A5A92" w:rsidP="009A5A92">
                    <w:pPr>
                      <w:jc w:val="right"/>
                      <w:rPr>
                        <w:rFonts w:cs="Arial"/>
                      </w:rPr>
                    </w:pPr>
                    <w:r w:rsidRPr="004E27AC">
                      <w:rPr>
                        <w:rStyle w:val="Seitenzahl"/>
                        <w:rFonts w:ascii="Arial" w:hAnsi="Arial" w:cs="Arial"/>
                      </w:rPr>
                      <w:fldChar w:fldCharType="begin"/>
                    </w:r>
                    <w:r w:rsidRPr="004E27AC">
                      <w:rPr>
                        <w:rStyle w:val="Seitenzahl"/>
                        <w:rFonts w:ascii="Arial" w:hAnsi="Arial" w:cs="Arial"/>
                      </w:rPr>
                      <w:instrText xml:space="preserve"> </w:instrText>
                    </w:r>
                    <w:r w:rsidR="00F70AB6" w:rsidRPr="004E27AC">
                      <w:rPr>
                        <w:rStyle w:val="Seitenzahl"/>
                        <w:rFonts w:ascii="Arial" w:hAnsi="Arial" w:cs="Arial"/>
                      </w:rPr>
                      <w:instrText>PAGE</w:instrText>
                    </w:r>
                    <w:r w:rsidRPr="004E27AC">
                      <w:rPr>
                        <w:rStyle w:val="Seitenzahl"/>
                        <w:rFonts w:ascii="Arial" w:hAnsi="Arial" w:cs="Arial"/>
                      </w:rPr>
                      <w:instrText xml:space="preserve"> </w:instrText>
                    </w:r>
                    <w:r w:rsidRPr="004E27AC">
                      <w:rPr>
                        <w:rStyle w:val="Seitenzahl"/>
                        <w:rFonts w:ascii="Arial" w:hAnsi="Arial" w:cs="Arial"/>
                      </w:rPr>
                      <w:fldChar w:fldCharType="separate"/>
                    </w:r>
                    <w:r w:rsidR="00826FF0">
                      <w:rPr>
                        <w:rStyle w:val="Seitenzahl"/>
                        <w:rFonts w:ascii="Arial" w:hAnsi="Arial" w:cs="Arial"/>
                        <w:noProof/>
                      </w:rPr>
                      <w:t>2</w:t>
                    </w:r>
                    <w:r w:rsidRPr="004E27AC">
                      <w:rPr>
                        <w:rStyle w:val="Seitenzahl"/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92" w:rsidRDefault="00BE7CA6">
    <w:pPr>
      <w:rPr>
        <w:rFonts w:ascii="Times New Roman" w:hAnsi="Times New Roman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-81915</wp:posOffset>
              </wp:positionH>
              <wp:positionV relativeFrom="paragraph">
                <wp:posOffset>615950</wp:posOffset>
              </wp:positionV>
              <wp:extent cx="1882140" cy="259080"/>
              <wp:effectExtent l="3810" t="0" r="0" b="1270"/>
              <wp:wrapNone/>
              <wp:docPr id="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2140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5A4E" w:rsidRPr="004554B6" w:rsidRDefault="00025A4E" w:rsidP="00025A4E">
                          <w:pPr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554B6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Albert-Ludwigs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-Universität Freiburg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left:0;text-align:left;margin-left:-6.45pt;margin-top:48.5pt;width:148.2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KBuA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" filled="f" stroked="f">
              <v:textbox>
                <w:txbxContent>
                  <w:p w:rsidR="00025A4E" w:rsidRPr="004554B6" w:rsidRDefault="00025A4E" w:rsidP="00025A4E">
                    <w:pPr>
                      <w:jc w:val="left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4554B6">
                      <w:rPr>
                        <w:rFonts w:ascii="Times New Roman" w:hAnsi="Times New Roman"/>
                        <w:sz w:val="16"/>
                        <w:szCs w:val="16"/>
                      </w:rPr>
                      <w:t>Albert-Ludwigs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-Universität Freiburg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-20320</wp:posOffset>
          </wp:positionH>
          <wp:positionV relativeFrom="paragraph">
            <wp:posOffset>368300</wp:posOffset>
          </wp:positionV>
          <wp:extent cx="9913620" cy="871855"/>
          <wp:effectExtent l="0" t="0" r="0" b="4445"/>
          <wp:wrapNone/>
          <wp:docPr id="27" name="Bild 27" descr="infoblattxxl_farbe_qu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nfoblattxxl_farbe_qu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3620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B869F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60EF2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B88A0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5085B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D10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CC6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AAE6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3A6A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F7A3A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0AC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E6CE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3F6F68"/>
    <w:multiLevelType w:val="hybridMultilevel"/>
    <w:tmpl w:val="66A06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6"/>
  <w:drawingGridVerticalSpacing w:val="6"/>
  <w:displayHorizontalDrawingGridEvery w:val="25"/>
  <w:displayVerticalDrawingGridEvery w:val="25"/>
  <w:doNotUseMarginsForDrawingGridOrigin/>
  <w:drawingGridHorizontalOrigin w:val="1418"/>
  <w:drawingGridVerticalOrigin w:val="550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A6"/>
    <w:rsid w:val="00024CA4"/>
    <w:rsid w:val="00025A4E"/>
    <w:rsid w:val="00034CC5"/>
    <w:rsid w:val="00034D61"/>
    <w:rsid w:val="00072973"/>
    <w:rsid w:val="000B3E2A"/>
    <w:rsid w:val="000B692A"/>
    <w:rsid w:val="000F655E"/>
    <w:rsid w:val="00136F21"/>
    <w:rsid w:val="0015162D"/>
    <w:rsid w:val="001B3746"/>
    <w:rsid w:val="002569DC"/>
    <w:rsid w:val="002B091F"/>
    <w:rsid w:val="002C2912"/>
    <w:rsid w:val="002F376F"/>
    <w:rsid w:val="003040FC"/>
    <w:rsid w:val="00363897"/>
    <w:rsid w:val="003A2EEC"/>
    <w:rsid w:val="003A593C"/>
    <w:rsid w:val="003C771A"/>
    <w:rsid w:val="003D3A21"/>
    <w:rsid w:val="0043213D"/>
    <w:rsid w:val="00475593"/>
    <w:rsid w:val="0048401A"/>
    <w:rsid w:val="00491E1C"/>
    <w:rsid w:val="00491E7B"/>
    <w:rsid w:val="004A7EC0"/>
    <w:rsid w:val="004D4150"/>
    <w:rsid w:val="004E27AC"/>
    <w:rsid w:val="004F0EBF"/>
    <w:rsid w:val="005018BF"/>
    <w:rsid w:val="00513CC1"/>
    <w:rsid w:val="00516CCA"/>
    <w:rsid w:val="00557D3D"/>
    <w:rsid w:val="005C2136"/>
    <w:rsid w:val="00610FAC"/>
    <w:rsid w:val="00614FB1"/>
    <w:rsid w:val="00630C88"/>
    <w:rsid w:val="006359D7"/>
    <w:rsid w:val="00662A4E"/>
    <w:rsid w:val="00663DB9"/>
    <w:rsid w:val="006A446E"/>
    <w:rsid w:val="006E29DE"/>
    <w:rsid w:val="006F1317"/>
    <w:rsid w:val="006F4E04"/>
    <w:rsid w:val="00750667"/>
    <w:rsid w:val="007820EC"/>
    <w:rsid w:val="007C1854"/>
    <w:rsid w:val="007C39E2"/>
    <w:rsid w:val="007D4685"/>
    <w:rsid w:val="007D6923"/>
    <w:rsid w:val="00804E06"/>
    <w:rsid w:val="00805327"/>
    <w:rsid w:val="008254D3"/>
    <w:rsid w:val="00826FF0"/>
    <w:rsid w:val="00837831"/>
    <w:rsid w:val="00841D1B"/>
    <w:rsid w:val="0084633E"/>
    <w:rsid w:val="00860816"/>
    <w:rsid w:val="0091048D"/>
    <w:rsid w:val="009150F7"/>
    <w:rsid w:val="00932267"/>
    <w:rsid w:val="0094716C"/>
    <w:rsid w:val="00984EC0"/>
    <w:rsid w:val="009A5A92"/>
    <w:rsid w:val="009E6965"/>
    <w:rsid w:val="00A311B9"/>
    <w:rsid w:val="00A631FB"/>
    <w:rsid w:val="00A80536"/>
    <w:rsid w:val="00A8154F"/>
    <w:rsid w:val="00AB37F5"/>
    <w:rsid w:val="00AB4F6D"/>
    <w:rsid w:val="00B06633"/>
    <w:rsid w:val="00B2166E"/>
    <w:rsid w:val="00B5669D"/>
    <w:rsid w:val="00B642A7"/>
    <w:rsid w:val="00B82EEF"/>
    <w:rsid w:val="00B905A6"/>
    <w:rsid w:val="00BC5B70"/>
    <w:rsid w:val="00BC6347"/>
    <w:rsid w:val="00BE7CA6"/>
    <w:rsid w:val="00C8539A"/>
    <w:rsid w:val="00CA6760"/>
    <w:rsid w:val="00CC5630"/>
    <w:rsid w:val="00CE1E4D"/>
    <w:rsid w:val="00CF1BEC"/>
    <w:rsid w:val="00D23DB3"/>
    <w:rsid w:val="00D26DB2"/>
    <w:rsid w:val="00D4268A"/>
    <w:rsid w:val="00D55359"/>
    <w:rsid w:val="00D85CA5"/>
    <w:rsid w:val="00D91A30"/>
    <w:rsid w:val="00D951CE"/>
    <w:rsid w:val="00EC525C"/>
    <w:rsid w:val="00ED1EAB"/>
    <w:rsid w:val="00EE1ADA"/>
    <w:rsid w:val="00F331F0"/>
    <w:rsid w:val="00F70500"/>
    <w:rsid w:val="00F70AB6"/>
    <w:rsid w:val="00F73433"/>
    <w:rsid w:val="00FA5746"/>
    <w:rsid w:val="00FC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D464C3B0-B46E-415D-B38A-CA2728E6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39E2"/>
    <w:pPr>
      <w:spacing w:line="280" w:lineRule="exact"/>
      <w:jc w:val="both"/>
    </w:pPr>
    <w:rPr>
      <w:rFonts w:ascii="Arial" w:hAnsi="Arial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AB37F5"/>
    <w:pPr>
      <w:keepNext/>
      <w:spacing w:before="1200" w:after="500"/>
      <w:outlineLvl w:val="0"/>
    </w:pPr>
    <w:rPr>
      <w:rFonts w:ascii="Times New Roman" w:hAnsi="Times New Roman" w:cs="Arial"/>
      <w:bCs/>
      <w:kern w:val="32"/>
      <w:sz w:val="26"/>
      <w:szCs w:val="32"/>
    </w:rPr>
  </w:style>
  <w:style w:type="paragraph" w:styleId="berschrift2">
    <w:name w:val="heading 2"/>
    <w:basedOn w:val="Standard"/>
    <w:next w:val="Standard"/>
    <w:qFormat/>
    <w:rsid w:val="00AB37F5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B37F5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mpfnger">
    <w:name w:val="Empfänger"/>
    <w:basedOn w:val="Standard"/>
    <w:rsid w:val="0043213D"/>
    <w:pPr>
      <w:spacing w:before="600"/>
      <w:ind w:right="2835"/>
      <w:contextualSpacing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916897"/>
    <w:pPr>
      <w:tabs>
        <w:tab w:val="center" w:pos="4536"/>
        <w:tab w:val="right" w:pos="9072"/>
      </w:tabs>
    </w:pPr>
  </w:style>
  <w:style w:type="character" w:styleId="Hyperlink">
    <w:name w:val="Hyperlink"/>
    <w:rsid w:val="006E29DE"/>
    <w:rPr>
      <w:color w:val="000000"/>
      <w:u w:val="none"/>
    </w:rPr>
  </w:style>
  <w:style w:type="character" w:customStyle="1" w:styleId="KopfzeileZchn">
    <w:name w:val="Kopfzeile Zchn"/>
    <w:link w:val="Kopfzeile"/>
    <w:uiPriority w:val="99"/>
    <w:rsid w:val="00916897"/>
    <w:rPr>
      <w:rFonts w:ascii="Arial" w:hAnsi="Arial"/>
      <w:sz w:val="18"/>
      <w:szCs w:val="24"/>
      <w:lang w:eastAsia="en-US"/>
    </w:rPr>
  </w:style>
  <w:style w:type="character" w:styleId="Seitenzahl">
    <w:name w:val="page number"/>
    <w:rsid w:val="0085736D"/>
    <w:rPr>
      <w:rFonts w:ascii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91689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16897"/>
    <w:rPr>
      <w:rFonts w:ascii="Arial" w:hAnsi="Arial"/>
      <w:sz w:val="18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1A21"/>
    <w:pPr>
      <w:spacing w:line="240" w:lineRule="auto"/>
    </w:pPr>
    <w:rPr>
      <w:rFonts w:ascii="Lucida Grande" w:hAnsi="Lucida Grande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31A21"/>
    <w:rPr>
      <w:rFonts w:ascii="Lucida Grande" w:hAnsi="Lucida Grande"/>
      <w:sz w:val="18"/>
      <w:szCs w:val="18"/>
      <w:lang w:eastAsia="en-US"/>
    </w:rPr>
  </w:style>
  <w:style w:type="paragraph" w:styleId="Dokumentstruktur">
    <w:name w:val="Document Map"/>
    <w:basedOn w:val="Standard"/>
    <w:semiHidden/>
    <w:rsid w:val="00A80536"/>
    <w:pPr>
      <w:shd w:val="clear" w:color="auto" w:fill="000080"/>
    </w:pPr>
    <w:rPr>
      <w:rFonts w:ascii="Tahoma" w:hAnsi="Tahoma"/>
    </w:rPr>
  </w:style>
  <w:style w:type="paragraph" w:customStyle="1" w:styleId="Betreffzeile">
    <w:name w:val="Betreffzeile"/>
    <w:basedOn w:val="berschrift1"/>
    <w:rsid w:val="00513CC1"/>
    <w:pPr>
      <w:spacing w:line="320" w:lineRule="exact"/>
      <w:contextualSpacing/>
      <w:jc w:val="left"/>
    </w:pPr>
    <w:rPr>
      <w:rFonts w:cs="Times New Roman"/>
      <w:bCs w:val="0"/>
      <w:szCs w:val="20"/>
    </w:rPr>
  </w:style>
  <w:style w:type="paragraph" w:styleId="Listenabsatz">
    <w:name w:val="List Paragraph"/>
    <w:basedOn w:val="Standard"/>
    <w:uiPriority w:val="34"/>
    <w:qFormat/>
    <w:rsid w:val="0082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ppC\AppData\Local\Temp\Uni_Infoblatt-quer-XXL_E1_A4_RGB_Word20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Uni_Infoblatt-quer-XXL_E1_A4_RGB_Word2002</Template>
  <TotalTime>0</TotalTime>
  <Pages>3</Pages>
  <Words>102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Adressfeld</vt:lpstr>
    </vt:vector>
  </TitlesOfParts>
  <Company>Quint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Adressfeld</dc:title>
  <dc:subject/>
  <dc:creator>StappC</dc:creator>
  <cp:keywords/>
  <dc:description/>
  <cp:lastModifiedBy>ab1090</cp:lastModifiedBy>
  <cp:revision>10</cp:revision>
  <cp:lastPrinted>2010-04-22T10:19:00Z</cp:lastPrinted>
  <dcterms:created xsi:type="dcterms:W3CDTF">2015-09-24T13:47:00Z</dcterms:created>
  <dcterms:modified xsi:type="dcterms:W3CDTF">2017-01-25T14:52:00Z</dcterms:modified>
</cp:coreProperties>
</file>